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79" w:type="pct"/>
        <w:tblLook w:val="0000" w:firstRow="0" w:lastRow="0" w:firstColumn="0" w:lastColumn="0" w:noHBand="0" w:noVBand="0"/>
      </w:tblPr>
      <w:tblGrid>
        <w:gridCol w:w="9647"/>
      </w:tblGrid>
      <w:tr w:rsidR="00493EC7" w:rsidRPr="00AB0316" w14:paraId="18E3C99C" w14:textId="77777777" w:rsidTr="00493EC7">
        <w:trPr>
          <w:trHeight w:val="699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10B655" w14:textId="77777777" w:rsidR="00493EC7" w:rsidRPr="00AB0316" w:rsidRDefault="00493EC7" w:rsidP="00493EC7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2FC6A0" w14:textId="77777777" w:rsidR="00493EC7" w:rsidRPr="00AB0316" w:rsidRDefault="00493EC7" w:rsidP="00493EC7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316">
              <w:rPr>
                <w:rFonts w:ascii="Times New Roman" w:hAnsi="Times New Roman" w:cs="Times New Roman"/>
                <w:b/>
                <w:sz w:val="28"/>
                <w:szCs w:val="28"/>
              </w:rPr>
              <w:t>CURRENT &amp; PENDING SUPPORT</w:t>
            </w:r>
          </w:p>
        </w:tc>
      </w:tr>
      <w:tr w:rsidR="00493EC7" w:rsidRPr="00AB0316" w14:paraId="013263A9" w14:textId="77777777" w:rsidTr="00493EC7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18" w:space="0" w:color="auto"/>
            </w:tcBorders>
            <w:vAlign w:val="center"/>
          </w:tcPr>
          <w:p w14:paraId="75BA2535" w14:textId="77777777" w:rsidR="00493EC7" w:rsidRPr="00AB0316" w:rsidRDefault="00493EC7" w:rsidP="004D268E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rFonts w:ascii="Times New Roman" w:hAnsi="Times New Roman" w:cs="Times New Roman"/>
                <w:b/>
              </w:rPr>
            </w:pPr>
          </w:p>
        </w:tc>
      </w:tr>
      <w:tr w:rsidR="00493EC7" w:rsidRPr="00AB0316" w14:paraId="1BC8B9DD" w14:textId="77777777" w:rsidTr="00493EC7">
        <w:tblPrEx>
          <w:tblCellMar>
            <w:left w:w="120" w:type="dxa"/>
            <w:right w:w="120" w:type="dxa"/>
          </w:tblCellMar>
        </w:tblPrEx>
        <w:trPr>
          <w:trHeight w:val="315"/>
        </w:trPr>
        <w:tc>
          <w:tcPr>
            <w:tcW w:w="5000" w:type="pct"/>
            <w:tcBorders>
              <w:bottom w:val="single" w:sz="2" w:space="0" w:color="auto"/>
            </w:tcBorders>
            <w:vAlign w:val="bottom"/>
          </w:tcPr>
          <w:p w14:paraId="0525F22F" w14:textId="77777777" w:rsidR="00493EC7" w:rsidRPr="00AB0316" w:rsidRDefault="00493EC7" w:rsidP="004D268E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rFonts w:ascii="Times New Roman" w:hAnsi="Times New Roman" w:cs="Times New Roman"/>
                <w:b/>
              </w:rPr>
            </w:pPr>
            <w:r w:rsidRPr="00AB0316">
              <w:rPr>
                <w:rFonts w:ascii="Times New Roman" w:hAnsi="Times New Roman" w:cs="Times New Roman"/>
                <w:b/>
              </w:rPr>
              <w:t xml:space="preserve">Name:   </w:t>
            </w:r>
            <w:r w:rsidRPr="00AB0316">
              <w:rPr>
                <w:rFonts w:ascii="Times New Roman" w:hAnsi="Times New Roman" w:cs="Times New Roman"/>
                <w:b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</w:rPr>
              <w:instrText xml:space="preserve"> MERGEFIELD Name_of_Individual </w:instrText>
            </w:r>
            <w:r w:rsidRPr="00AB0316">
              <w:rPr>
                <w:rFonts w:ascii="Times New Roman" w:hAnsi="Times New Roman" w:cs="Times New Roman"/>
                <w:b/>
              </w:rPr>
              <w:fldChar w:fldCharType="separate"/>
            </w:r>
            <w:r w:rsidR="00A36B69">
              <w:rPr>
                <w:rFonts w:ascii="Times New Roman" w:hAnsi="Times New Roman" w:cs="Times New Roman"/>
                <w:b/>
                <w:noProof/>
              </w:rPr>
              <w:t>«Name_of_Individual»</w:t>
            </w:r>
            <w:r w:rsidRPr="00AB0316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493EC7" w:rsidRPr="00AB0316" w14:paraId="15B8DC76" w14:textId="77777777" w:rsidTr="00493EC7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E8F0883" w14:textId="77777777" w:rsidR="00493EC7" w:rsidRPr="00AB0316" w:rsidRDefault="00493EC7" w:rsidP="004D268E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rFonts w:ascii="Times New Roman" w:hAnsi="Times New Roman" w:cs="Times New Roman"/>
                <w:b/>
                <w:sz w:val="16"/>
              </w:rPr>
            </w:pPr>
          </w:p>
          <w:p w14:paraId="50469777" w14:textId="77777777" w:rsidR="00493EC7" w:rsidRPr="00AB0316" w:rsidRDefault="00493EC7" w:rsidP="00493EC7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 w:rsidRPr="00AB0316">
              <w:rPr>
                <w:rFonts w:ascii="Times New Roman" w:hAnsi="Times New Roman" w:cs="Times New Roman"/>
                <w:b/>
                <w:sz w:val="16"/>
              </w:rPr>
              <w:t>Instructions:</w:t>
            </w:r>
          </w:p>
          <w:p w14:paraId="3F2D9ADB" w14:textId="77777777" w:rsidR="00493EC7" w:rsidRPr="00AB0316" w:rsidRDefault="00493EC7" w:rsidP="00493EC7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b/>
                <w:sz w:val="16"/>
              </w:rPr>
              <w:t>Who completes this template</w:t>
            </w:r>
            <w:r w:rsidRPr="00AB0316">
              <w:rPr>
                <w:rFonts w:ascii="Times New Roman" w:hAnsi="Times New Roman" w:cs="Times New Roman"/>
                <w:sz w:val="16"/>
              </w:rPr>
              <w:t>: E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ach project director/principal investigator (PD/PI) and other senior personnel that the Request for Applications (RFA) specifies. For FY 19 Agriculture and Food Research Initiative (AFRI) applications, completion of this is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only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 required for PDs/PIs and </w:t>
            </w:r>
            <w:proofErr w:type="spellStart"/>
            <w:r w:rsidRPr="00AB0316">
              <w:rPr>
                <w:rFonts w:ascii="Times New Roman" w:hAnsi="Times New Roman" w:cs="Times New Roman"/>
                <w:sz w:val="15"/>
              </w:rPr>
              <w:t>CoPDs</w:t>
            </w:r>
            <w:proofErr w:type="spellEnd"/>
            <w:r w:rsidRPr="00AB0316">
              <w:rPr>
                <w:rFonts w:ascii="Times New Roman" w:hAnsi="Times New Roman" w:cs="Times New Roman"/>
                <w:sz w:val="15"/>
              </w:rPr>
              <w:t>/</w:t>
            </w:r>
            <w:proofErr w:type="spellStart"/>
            <w:r w:rsidRPr="00AB0316">
              <w:rPr>
                <w:rFonts w:ascii="Times New Roman" w:hAnsi="Times New Roman" w:cs="Times New Roman"/>
                <w:sz w:val="15"/>
              </w:rPr>
              <w:t>CoPIs</w:t>
            </w:r>
            <w:proofErr w:type="spellEnd"/>
            <w:r w:rsidRPr="00AB0316">
              <w:rPr>
                <w:rFonts w:ascii="Times New Roman" w:hAnsi="Times New Roman" w:cs="Times New Roman"/>
                <w:sz w:val="15"/>
              </w:rPr>
              <w:t>.</w:t>
            </w:r>
          </w:p>
          <w:p w14:paraId="539A893E" w14:textId="77777777" w:rsidR="00493EC7" w:rsidRPr="00AB0316" w:rsidRDefault="00493EC7" w:rsidP="004D268E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rFonts w:ascii="Times New Roman" w:hAnsi="Times New Roman" w:cs="Times New Roman"/>
                <w:b/>
                <w:sz w:val="15"/>
              </w:rPr>
            </w:pPr>
            <w:r w:rsidRPr="00AB0316">
              <w:rPr>
                <w:rFonts w:ascii="Times New Roman" w:hAnsi="Times New Roman" w:cs="Times New Roman"/>
                <w:b/>
                <w:sz w:val="15"/>
              </w:rPr>
              <w:t xml:space="preserve">How this template is completed: </w:t>
            </w:r>
          </w:p>
          <w:p w14:paraId="6A8FE683" w14:textId="77777777" w:rsidR="00493EC7" w:rsidRPr="00AB0316" w:rsidRDefault="00493EC7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Record information for active and pending projects,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including this proposal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.  </w:t>
            </w:r>
          </w:p>
          <w:p w14:paraId="2D8B2B5F" w14:textId="77777777" w:rsidR="00493EC7" w:rsidRPr="00AB0316" w:rsidRDefault="00493EC7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All current efforts to which PD/PI(s) and other senior personnel have committed a portion of their time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must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 be listed, </w:t>
            </w:r>
            <w:proofErr w:type="gramStart"/>
            <w:r w:rsidRPr="00AB0316">
              <w:rPr>
                <w:rFonts w:ascii="Times New Roman" w:hAnsi="Times New Roman" w:cs="Times New Roman"/>
                <w:sz w:val="15"/>
              </w:rPr>
              <w:t>whether or not</w:t>
            </w:r>
            <w:proofErr w:type="gramEnd"/>
            <w:r w:rsidRPr="00AB0316">
              <w:rPr>
                <w:rFonts w:ascii="Times New Roman" w:hAnsi="Times New Roman" w:cs="Times New Roman"/>
                <w:sz w:val="15"/>
              </w:rPr>
              <w:t xml:space="preserve"> salary for the person involved is included in the budgets of the various projects.  For FY 17 AFRI applications, list </w:t>
            </w:r>
            <w:r w:rsidRPr="00AB0316">
              <w:rPr>
                <w:rFonts w:ascii="Times New Roman" w:hAnsi="Times New Roman" w:cs="Times New Roman"/>
                <w:sz w:val="15"/>
                <w:u w:val="single"/>
              </w:rPr>
              <w:t>only projects</w:t>
            </w:r>
            <w:r w:rsidRPr="00AB0316">
              <w:rPr>
                <w:rFonts w:ascii="Times New Roman" w:hAnsi="Times New Roman" w:cs="Times New Roman"/>
                <w:sz w:val="15"/>
              </w:rPr>
              <w:t xml:space="preserve"> for which salary is requested.</w:t>
            </w:r>
          </w:p>
          <w:p w14:paraId="4F0BB80C" w14:textId="77777777" w:rsidR="00493EC7" w:rsidRPr="00AB0316" w:rsidRDefault="00493EC7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Provide analogous information for all proposed work which is being considered by, or which will be submitted </w:t>
            </w:r>
            <w:proofErr w:type="gramStart"/>
            <w:r w:rsidRPr="00AB0316">
              <w:rPr>
                <w:rFonts w:ascii="Times New Roman" w:hAnsi="Times New Roman" w:cs="Times New Roman"/>
                <w:sz w:val="15"/>
              </w:rPr>
              <w:t>in the near future</w:t>
            </w:r>
            <w:proofErr w:type="gramEnd"/>
            <w:r w:rsidRPr="00AB0316">
              <w:rPr>
                <w:rFonts w:ascii="Times New Roman" w:hAnsi="Times New Roman" w:cs="Times New Roman"/>
                <w:sz w:val="15"/>
              </w:rPr>
              <w:t xml:space="preserve"> to, other possible sponsors, including other USDA programs. </w:t>
            </w:r>
          </w:p>
          <w:p w14:paraId="0FA08AB7" w14:textId="77777777" w:rsidR="00493EC7" w:rsidRPr="00AB0316" w:rsidRDefault="00493EC7" w:rsidP="00493EC7">
            <w:pPr>
              <w:numPr>
                <w:ilvl w:val="0"/>
                <w:numId w:val="1"/>
              </w:num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spacing w:after="0" w:line="240" w:lineRule="auto"/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 xml:space="preserve">For concurrent projects, the </w:t>
            </w:r>
            <w:proofErr w:type="gramStart"/>
            <w:r w:rsidRPr="00AB0316">
              <w:rPr>
                <w:rFonts w:ascii="Times New Roman" w:hAnsi="Times New Roman" w:cs="Times New Roman"/>
                <w:sz w:val="15"/>
              </w:rPr>
              <w:t>percent</w:t>
            </w:r>
            <w:proofErr w:type="gramEnd"/>
            <w:r w:rsidRPr="00AB0316">
              <w:rPr>
                <w:rFonts w:ascii="Times New Roman" w:hAnsi="Times New Roman" w:cs="Times New Roman"/>
                <w:sz w:val="15"/>
              </w:rPr>
              <w:t xml:space="preserve"> of time committed must not exceed 100%.</w:t>
            </w:r>
          </w:p>
          <w:p w14:paraId="1CF6469B" w14:textId="77777777" w:rsidR="00493EC7" w:rsidRPr="00AB0316" w:rsidRDefault="00493EC7" w:rsidP="004D268E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ind w:left="360"/>
              <w:rPr>
                <w:rFonts w:ascii="Times New Roman" w:hAnsi="Times New Roman" w:cs="Times New Roman"/>
                <w:sz w:val="15"/>
              </w:rPr>
            </w:pPr>
          </w:p>
          <w:p w14:paraId="2EFF5DA9" w14:textId="77777777" w:rsidR="00493EC7" w:rsidRPr="00AB0316" w:rsidRDefault="00493EC7" w:rsidP="00493EC7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rFonts w:ascii="Times New Roman" w:hAnsi="Times New Roman" w:cs="Times New Roman"/>
                <w:sz w:val="15"/>
              </w:rPr>
            </w:pPr>
            <w:r w:rsidRPr="00AB0316">
              <w:rPr>
                <w:rFonts w:ascii="Times New Roman" w:hAnsi="Times New Roman" w:cs="Times New Roman"/>
                <w:sz w:val="15"/>
              </w:rPr>
              <w:t>Note: Concurrent submission of a proposal to other organizations will not prejudice its review by NIFA.</w:t>
            </w:r>
          </w:p>
        </w:tc>
      </w:tr>
    </w:tbl>
    <w:p w14:paraId="6FEE59F4" w14:textId="77777777" w:rsidR="00031852" w:rsidRPr="00AB0316" w:rsidRDefault="00031852" w:rsidP="00493EC7">
      <w:pPr>
        <w:tabs>
          <w:tab w:val="center" w:pos="5611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3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002"/>
        <w:gridCol w:w="1740"/>
        <w:gridCol w:w="2134"/>
        <w:gridCol w:w="911"/>
        <w:gridCol w:w="1734"/>
        <w:gridCol w:w="839"/>
      </w:tblGrid>
      <w:tr w:rsidR="00C02DE2" w:rsidRPr="00AB0316" w14:paraId="65AACE3D" w14:textId="77777777" w:rsidTr="005276BE">
        <w:trPr>
          <w:jc w:val="center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E399" w14:textId="77777777" w:rsidR="00031852" w:rsidRPr="00AB0316" w:rsidRDefault="00031852" w:rsidP="00B24AE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NAME</w: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br/>
              <w:t>(List/PD #1 first)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2519" w14:textId="77777777" w:rsidR="00031852" w:rsidRPr="00AB0316" w:rsidRDefault="00031852" w:rsidP="00B24AE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Supporting Agency &amp; Agency Active Award or Pending Proposal Number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F29E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Total $ Amount</w:t>
            </w:r>
          </w:p>
          <w:p w14:paraId="0C107CA1" w14:textId="77777777" w:rsidR="00031852" w:rsidRPr="00AB0316" w:rsidRDefault="00031852" w:rsidP="00154040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EF2C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Effective &amp; Expiration Dates</w:t>
            </w:r>
          </w:p>
          <w:p w14:paraId="19A95E27" w14:textId="77777777" w:rsidR="00031852" w:rsidRPr="00AB0316" w:rsidRDefault="00031852" w:rsidP="00154040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B8B1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% of Time Committed</w:t>
            </w:r>
          </w:p>
          <w:p w14:paraId="04F30C76" w14:textId="77777777" w:rsidR="00031852" w:rsidRPr="00AB0316" w:rsidRDefault="00031852" w:rsidP="00154040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31BA25" w14:textId="77777777" w:rsidR="00031852" w:rsidRPr="00AB0316" w:rsidRDefault="00031852" w:rsidP="00B24AE6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Title of Project</w:t>
            </w:r>
          </w:p>
          <w:p w14:paraId="3DBF0EE2" w14:textId="77777777" w:rsidR="00031852" w:rsidRPr="00AB0316" w:rsidRDefault="00031852" w:rsidP="00B24AE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</w:tr>
      <w:tr w:rsidR="00C94DC0" w:rsidRPr="00AB0316" w14:paraId="243F24DF" w14:textId="77777777" w:rsidTr="00E236A8">
        <w:trPr>
          <w:jc w:val="center"/>
        </w:trPr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4B6E7B4" w14:textId="77777777" w:rsidR="00031852" w:rsidRPr="00AB0316" w:rsidRDefault="00F5210A" w:rsidP="00440A3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Active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3D3A8" w14:textId="77777777" w:rsidR="00031852" w:rsidRPr="00AB0316" w:rsidRDefault="00031852" w:rsidP="00440A3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3BCA1E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5C4EE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0A4BF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5CF566" w14:textId="77777777" w:rsidR="00031852" w:rsidRPr="00AB0316" w:rsidRDefault="00031852" w:rsidP="00440A3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02DE2" w:rsidRPr="00AB0316" w14:paraId="3E7D9232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576382F" w14:textId="77777777" w:rsidR="00031852" w:rsidRPr="00AB0316" w:rsidRDefault="00031852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3562D41" w14:textId="77777777" w:rsidR="00031852" w:rsidRPr="00AB0316" w:rsidRDefault="00031852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C12E9B5" w14:textId="77777777" w:rsidR="00031852" w:rsidRPr="00AB0316" w:rsidRDefault="00A83FA7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</w:instrText>
            </w:r>
            <w:r w:rsidR="00A91067"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C9CAF73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203C1CC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A91067"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52E5B9D" w14:textId="77777777" w:rsidR="00031852" w:rsidRPr="00AB0316" w:rsidRDefault="00031852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0FF24E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25E51D1" w14:textId="77777777" w:rsidR="00F5210A" w:rsidRPr="00AB0316" w:rsidRDefault="00213EF5" w:rsidP="00F5210A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="00F5210A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F5210A"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="00F5210A"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="00F5210A"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="00F5210A"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="00F5210A"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="0063623F" w:rsidRPr="001823DD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Active</w:instrText>
            </w:r>
            <w:r w:rsidR="00F5210A"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775ADF9" w14:textId="77777777" w:rsidR="00031852" w:rsidRPr="00AB0316" w:rsidRDefault="00F5210A" w:rsidP="00F5210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031852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031852"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="00031852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="00031852"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89FE46C" w14:textId="77777777" w:rsidR="00031852" w:rsidRPr="00AB0316" w:rsidRDefault="00B32558" w:rsidP="00B3255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90B0190" w14:textId="77777777" w:rsidR="00031852" w:rsidRPr="00AB0316" w:rsidRDefault="00A83FA7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="00A91067"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647D498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CB3988B" w14:textId="77777777" w:rsidR="00031852" w:rsidRPr="00AB0316" w:rsidRDefault="00031852" w:rsidP="0015404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A91067"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0EFF7B7" w14:textId="77777777" w:rsidR="00031852" w:rsidRPr="00AB0316" w:rsidRDefault="00031852" w:rsidP="0015404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58784D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737DB2F" w14:textId="77777777" w:rsidR="00B07FFA" w:rsidRPr="00AB0316" w:rsidRDefault="00B07FFA" w:rsidP="00B07FFA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="0063623F" w:rsidRPr="001823DD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Pending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54E05A10" w14:textId="77777777" w:rsidR="00B07FFA" w:rsidRPr="00AB0316" w:rsidRDefault="00B07FFA" w:rsidP="00B07FF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DEBF64C" w14:textId="77777777" w:rsidR="00B07FFA" w:rsidRPr="00AB0316" w:rsidRDefault="00B07FFA" w:rsidP="00B07FF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0549D53" w14:textId="77777777" w:rsidR="00B07FFA" w:rsidRDefault="00B07FFA" w:rsidP="00B07FF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="00A91067"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9243937" w14:textId="77777777" w:rsidR="00B07FFA" w:rsidRPr="00AB0316" w:rsidRDefault="00B07FFA" w:rsidP="00B07FF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DB3D86F" w14:textId="77777777" w:rsidR="00B07FFA" w:rsidRPr="00AB0316" w:rsidRDefault="00B07FFA" w:rsidP="00B07FF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="00A91067"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782F1EA" w14:textId="77777777" w:rsidR="00B07FFA" w:rsidRPr="00AB0316" w:rsidRDefault="00B07FFA" w:rsidP="00B07FF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4355E4A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AFEDB21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E296A5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5E14DE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F7700C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3655B9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277510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66D251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36BE23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E6F22C9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1896540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A23918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192A5D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1F1BD2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1F1EE3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94C692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5AE4DB5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CD1C33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63B55D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D592E2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14BD96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5E0BC8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9AC8A8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B4AAD3D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16A0BB2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8BFA52C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B30598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8E79A5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819A11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A46289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08F903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E9BFDF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D9C878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C4FA354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639842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78F1C8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845B9B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5F2591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D502590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6BDE23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B9C95D6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9088302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5696E7D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6486C7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3769AE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82253D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7F6F52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82702A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541B58A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12CE0D2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11B9CD5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006DEB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29AEC1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C6037D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24B659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184F89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EB35E1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4DE2C33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A527BC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963D75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649E29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B87034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596037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70F3D6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DB6987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22DE270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554B82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E2AA03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451403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C19367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E4BBE8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AD8796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31AE7F8B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1041FF2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164A2D0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6AF370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ADEA45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A53F7A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25064F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13DFA0D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C7A5CD6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E5FC187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A901D3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5BD207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393677F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8F64D0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BF6C45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4D7F90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35CC814E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D4853E8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AC7E72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1FB0D4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739DF7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23DF32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DA5F7B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31DB59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08F1B4E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1895532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="0063623F" w:rsidRPr="001823DD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Pending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C961A1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572827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503425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913F91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E46BA4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A64D2A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3703F86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BB49A04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="000548EC" w:rsidRPr="00B82A0C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1A855E7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9862BB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B46CFB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69B4B9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EB09F6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8E0E6D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0CA5478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E5D79C3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5314E85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422E5F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9DC243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D655D3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4B6ED8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8C29A4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B746B77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BB690B7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5DA819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AA95D4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E6C898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4E5730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17AFC6F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632F1D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5DB3D5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C4BB46F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F55D81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B4F0AE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261E3A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067968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1065B2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BE330F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CC34D4D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6CD0DDE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399E0A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14B584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2877DA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2ED51C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56729C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1BA225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0E6A31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0B794E94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47C841C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89164F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CDB052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960EC6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659F95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4BF7B3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577311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B0B15A6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34A63E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7E7BCF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049D32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B35933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15CC8D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F90EA3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51B113E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8A29D1C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41723B0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64E443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39AF9C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B6DD37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F56333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8F81E5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787E82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1562B8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1D108B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B47A46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679DF8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C81F48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08F6DE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9784F5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A01A350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3E251E5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C6CB8B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1F6843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93A2BA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7A8CBF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1A625C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E0391E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220B2F7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BE2FDB7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5E2C448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34DA9D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57A4D5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FF4E19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07F041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3CBF27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003F7B52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B7E865E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FF5BFC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1CB2A6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A26ADF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8EC18C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47F212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C2771A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0296469A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E6AAAFE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D2EA09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0D3088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AFA4CA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F5B6BF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14920F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D81AB5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0E5AEE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A1F454E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CB2A67D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CAA027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12E89FE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170B69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C1A304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3BAD0B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EB5E1BD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673DD8F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607AAA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F2A1A6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D4511C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DC6F5A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4CAC7A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25A568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F4221D5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2A1FD0F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="000548EC" w:rsidRPr="00B82A0C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Pending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B75E36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4A257D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310900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D72038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9FD571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702BE0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DE5E99C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718E728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168D04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D0A4EF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F833ACE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873E71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1748FA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FB7EC0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58FA95A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83FDA30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4A25F7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434637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8D9B2E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2B1823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EDC5AB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690A17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94389B6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360A7F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E190A3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1A8FAF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AB1285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965F53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77DF84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6A9C04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236603F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F07046D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B41A65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097EC5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F51B18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C1524B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22D9C8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ADAB53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E3E4477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BB26862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65B28A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234741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155E71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78EAC80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77C9A3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23534F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502822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5D58DC7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4CACF19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1BC458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EC5386B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F1246EB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B37B4B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31C700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963369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C47E232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CBD4B5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550024C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18F5D1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3F294F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C4AAE1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8066BD3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447467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E326737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EAEAECD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E74D83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396DB6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D6B7460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E5C7A0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CC2B28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53A3FB72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D67659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2B1900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10EF102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E4C213B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9A3A59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6614141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B54148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39BA668E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4F2290B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91D62A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75EDB2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D0AB81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F444DE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A6D55C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F80C2B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199331E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3EFD3678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131F6E1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7D0242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708C3C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64BF65F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B377A1F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A54C869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64DD7A1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4D4AF0F8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4F0B499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F12E41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2C650EE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D1B820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357BF3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584EE90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DD611F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3561686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8AB071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443CEE1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086497B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ABDFA2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533925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76823FC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2AF10C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87BBB4C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5DCD1D9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0F5E30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41473D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FABE9B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31314A8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B04D01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A9752C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122FAF4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160254F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7283021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6F31AB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753F44E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AD045C7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3311BD4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807E11E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2A4EFA5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32E71DA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76A143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B958B4B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30DA0DF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CE1891E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356124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C54DD3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1542600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442894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6798E98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70444C4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72FA813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4A4F97A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A7A9938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0E8A85E5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5EB7B26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48447D2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06810EB1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01D5C8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17300FB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3F96C8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2C584F6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7D1645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733F6254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61AC1CE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2DEF6B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EAC5214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3D5A38F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05F053B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FC8076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4C5B7914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703611A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7B11A2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0463A97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142919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1D731EE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77A35186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F7B6842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1BE0EE25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6C40CA95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0CA89990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B17DE4A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DB78078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3C84F4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56969F9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6B75A8FD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7CC44738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F1CBB37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2C46E22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365FD73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15CFAD3A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B353A8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2413FAB5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D85B02C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66F516C9" w14:textId="77777777" w:rsidTr="005276BE">
        <w:trPr>
          <w:jc w:val="center"/>
        </w:trPr>
        <w:tc>
          <w:tcPr>
            <w:tcW w:w="1584" w:type="dxa"/>
            <w:tcBorders>
              <w:right w:val="single" w:sz="4" w:space="0" w:color="auto"/>
            </w:tcBorders>
          </w:tcPr>
          <w:p w14:paraId="10ED3B3D" w14:textId="77777777" w:rsidR="00A91067" w:rsidRPr="00AB0316" w:rsidRDefault="00A91067" w:rsidP="00A91067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NEXT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«Next Record»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Cat2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bookmarkStart w:id="0" w:name="Cat2"/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bookmarkEnd w:id="0"/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IF Cat1 = Cat2 "" "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separate"/>
            </w:r>
            <w:r w:rsidRPr="009F5245">
              <w:rPr>
                <w:rFonts w:ascii="Times New Roman" w:hAnsi="Times New Roman" w:cs="Times New Roman"/>
                <w:b/>
                <w:bCs/>
                <w:noProof/>
                <w:sz w:val="15"/>
                <w:szCs w:val="15"/>
              </w:rPr>
              <w:instrText>N/A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</w:p>
          <w:p w14:paraId="78064B6E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SET Cat1 "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NIFAAFRIUSDA_Category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instrText>Active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"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bookmarkStart w:id="1" w:name="Cat1"/>
            <w:r w:rsidR="00A36B69" w:rsidRPr="00562FE4">
              <w:rPr>
                <w:rFonts w:ascii="Times New Roman" w:hAnsi="Times New Roman" w:cs="Times New Roman"/>
                <w:noProof/>
                <w:sz w:val="15"/>
                <w:szCs w:val="15"/>
              </w:rPr>
              <w:t>Active</w:t>
            </w:r>
            <w:bookmarkEnd w:id="1"/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NIFAAFRIUSDA_Person_Name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«NIFAAFRIUSDA_Person_Name»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14:paraId="2488A49D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NIFAAFRIUSDA_Agency_Source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«NIFAAFRIUSDA_Agency_Source»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291FD302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Total_Award_Amount_including_Indirect_C </w:instrText>
            </w:r>
            <w:r w:rsidRPr="00A91067">
              <w:rPr>
                <w:rFonts w:ascii="Times New Roman" w:hAnsi="Times New Roman" w:cs="Times New Roman"/>
                <w:sz w:val="15"/>
                <w:szCs w:val="15"/>
              </w:rPr>
              <w:instrText>\#$,0.00</w:instrTex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«Total_Award_Amount_including_Indirect_C»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4EEC181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Project_Period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«Project_Period»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14:paraId="16823A2C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Percentage_of_Time_Committed \#0.00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«Percentage_of_Time_Committed»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1CFE6854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instrText xml:space="preserve"> MERGEFIELD Project_Title </w:instrTex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A36B69">
              <w:rPr>
                <w:rFonts w:ascii="Times New Roman" w:hAnsi="Times New Roman" w:cs="Times New Roman"/>
                <w:noProof/>
                <w:sz w:val="15"/>
                <w:szCs w:val="15"/>
              </w:rPr>
              <w:t>«Project_Title»</w:t>
            </w:r>
            <w:r w:rsidRPr="00AB0316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C02DE2" w:rsidRPr="00AB0316" w14:paraId="5D890423" w14:textId="77777777" w:rsidTr="005276BE">
        <w:trPr>
          <w:jc w:val="center"/>
        </w:trPr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</w:tcPr>
          <w:p w14:paraId="637806AB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AC4F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128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08AD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DF29" w14:textId="77777777" w:rsidR="00A91067" w:rsidRPr="00AB0316" w:rsidRDefault="00A91067" w:rsidP="00A9106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48" w:type="dxa"/>
            <w:tcBorders>
              <w:left w:val="single" w:sz="4" w:space="0" w:color="auto"/>
              <w:bottom w:val="single" w:sz="4" w:space="0" w:color="auto"/>
            </w:tcBorders>
          </w:tcPr>
          <w:p w14:paraId="5E863415" w14:textId="77777777" w:rsidR="00A91067" w:rsidRPr="00AB0316" w:rsidRDefault="00A91067" w:rsidP="00A9106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14:paraId="6C708BE1" w14:textId="77777777" w:rsidR="003561F4" w:rsidRPr="00AB0316" w:rsidRDefault="003561F4">
      <w:pPr>
        <w:rPr>
          <w:rFonts w:ascii="Times New Roman" w:hAnsi="Times New Roman" w:cs="Times New Roman"/>
          <w:sz w:val="15"/>
          <w:szCs w:val="15"/>
        </w:rPr>
      </w:pPr>
    </w:p>
    <w:p w14:paraId="34B3166C" w14:textId="77777777" w:rsidR="00213EF5" w:rsidRPr="00AB0316" w:rsidRDefault="00213EF5" w:rsidP="00213EF5">
      <w:pPr>
        <w:jc w:val="center"/>
        <w:rPr>
          <w:rFonts w:ascii="Times New Roman" w:hAnsi="Times New Roman" w:cs="Times New Roman"/>
          <w:sz w:val="23"/>
          <w:szCs w:val="23"/>
        </w:rPr>
      </w:pPr>
      <w:r w:rsidRPr="00C236FB">
        <w:rPr>
          <w:rFonts w:ascii="Times New Roman" w:hAnsi="Times New Roman" w:cs="Times New Roman"/>
          <w:sz w:val="23"/>
          <w:szCs w:val="23"/>
        </w:rPr>
        <w:t xml:space="preserve">As an addendum to the Current and Pending Support, provide </w:t>
      </w:r>
      <w:proofErr w:type="gramStart"/>
      <w:r w:rsidRPr="00C236FB">
        <w:rPr>
          <w:rFonts w:ascii="Times New Roman" w:hAnsi="Times New Roman" w:cs="Times New Roman"/>
          <w:sz w:val="23"/>
          <w:szCs w:val="23"/>
        </w:rPr>
        <w:t>a brief summary</w:t>
      </w:r>
      <w:proofErr w:type="gramEnd"/>
      <w:r w:rsidRPr="00C236FB">
        <w:rPr>
          <w:rFonts w:ascii="Times New Roman" w:hAnsi="Times New Roman" w:cs="Times New Roman"/>
          <w:sz w:val="23"/>
          <w:szCs w:val="23"/>
        </w:rPr>
        <w:t xml:space="preserve"> below for any completed, current, or pending projects that appear similar to the current application, especially previous National Research Initiative (NRI) or AFRI awards</w:t>
      </w:r>
      <w:proofErr w:type="gramStart"/>
      <w:r w:rsidRPr="00C236FB">
        <w:rPr>
          <w:rFonts w:ascii="Times New Roman" w:hAnsi="Times New Roman" w:cs="Times New Roman"/>
          <w:sz w:val="23"/>
          <w:szCs w:val="23"/>
        </w:rPr>
        <w:t>:</w:t>
      </w:r>
      <w:r w:rsidR="00C236FB">
        <w:rPr>
          <w:rFonts w:ascii="Times New Roman" w:hAnsi="Times New Roman" w:cs="Times New Roman"/>
          <w:sz w:val="23"/>
          <w:szCs w:val="23"/>
        </w:rPr>
        <w:t xml:space="preserve">  None</w:t>
      </w:r>
      <w:proofErr w:type="gramEnd"/>
    </w:p>
    <w:p w14:paraId="5570056D" w14:textId="77777777" w:rsidR="00213EF5" w:rsidRPr="00AB0316" w:rsidRDefault="00213EF5" w:rsidP="00213EF5">
      <w:pPr>
        <w:jc w:val="center"/>
        <w:rPr>
          <w:rFonts w:ascii="Times New Roman" w:hAnsi="Times New Roman" w:cs="Times New Roman"/>
          <w:b/>
          <w:color w:val="FF0000"/>
        </w:rPr>
      </w:pPr>
    </w:p>
    <w:p w14:paraId="458CF86B" w14:textId="77777777" w:rsidR="00213EF5" w:rsidRPr="00AB0316" w:rsidRDefault="00213EF5">
      <w:pPr>
        <w:rPr>
          <w:rFonts w:ascii="Times New Roman" w:hAnsi="Times New Roman" w:cs="Times New Roman"/>
        </w:rPr>
      </w:pPr>
    </w:p>
    <w:sectPr w:rsidR="00213EF5" w:rsidRPr="00AB0316" w:rsidSect="00C96E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F41F0"/>
    <w:multiLevelType w:val="hybridMultilevel"/>
    <w:tmpl w:val="BD9CA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53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mailMerge>
    <w:mainDocumentType w:val="catalog"/>
    <w:linkToQuery/>
    <w:dataType w:val="native"/>
    <w:connectString w:val="Provider=Microsoft.ACE.OLEDB.12.0;User ID=Admin;Data Source=K:\_DeptAll\SUPPORT\Administrative\Roles\Operations Manager\Jenn\CP Source Files\Excel Source Files\9 Hannah K Source File CP v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&amp;P$'`"/>
    <w:dataSource r:id="rId2"/>
    <w:odso>
      <w:udl w:val="Provider=Microsoft.ACE.OLEDB.12.0;User ID=Admin;Data Source=K:\_DeptAll\SUPPORT\Administrative\Roles\Operations Manager\Jenn\CP Source Files\Excel Source Files\9 Hannah K Source File CP v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&amp;P$'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69"/>
    <w:rsid w:val="00005740"/>
    <w:rsid w:val="0002530D"/>
    <w:rsid w:val="00031852"/>
    <w:rsid w:val="000548EC"/>
    <w:rsid w:val="00071455"/>
    <w:rsid w:val="000D2818"/>
    <w:rsid w:val="000D7CF1"/>
    <w:rsid w:val="000E2D10"/>
    <w:rsid w:val="00154040"/>
    <w:rsid w:val="00213EF5"/>
    <w:rsid w:val="002418C5"/>
    <w:rsid w:val="002C61CD"/>
    <w:rsid w:val="00314F0E"/>
    <w:rsid w:val="00331562"/>
    <w:rsid w:val="003430D1"/>
    <w:rsid w:val="003561F4"/>
    <w:rsid w:val="00361A2B"/>
    <w:rsid w:val="004163C8"/>
    <w:rsid w:val="00440A37"/>
    <w:rsid w:val="00493EC7"/>
    <w:rsid w:val="004E1D60"/>
    <w:rsid w:val="005276BE"/>
    <w:rsid w:val="005348D4"/>
    <w:rsid w:val="0058422B"/>
    <w:rsid w:val="005E1357"/>
    <w:rsid w:val="0063623F"/>
    <w:rsid w:val="00690694"/>
    <w:rsid w:val="007173F9"/>
    <w:rsid w:val="0076507F"/>
    <w:rsid w:val="00775A19"/>
    <w:rsid w:val="007A29E8"/>
    <w:rsid w:val="007B5098"/>
    <w:rsid w:val="008827AE"/>
    <w:rsid w:val="008A1BC5"/>
    <w:rsid w:val="0093005B"/>
    <w:rsid w:val="009712F3"/>
    <w:rsid w:val="009A758F"/>
    <w:rsid w:val="00A36B69"/>
    <w:rsid w:val="00A83FA7"/>
    <w:rsid w:val="00A91067"/>
    <w:rsid w:val="00AA0338"/>
    <w:rsid w:val="00AB0316"/>
    <w:rsid w:val="00AB5D25"/>
    <w:rsid w:val="00B07FFA"/>
    <w:rsid w:val="00B21F11"/>
    <w:rsid w:val="00B24AE6"/>
    <w:rsid w:val="00B32558"/>
    <w:rsid w:val="00BA79A8"/>
    <w:rsid w:val="00C02DE2"/>
    <w:rsid w:val="00C1303B"/>
    <w:rsid w:val="00C14751"/>
    <w:rsid w:val="00C236FB"/>
    <w:rsid w:val="00C81EB1"/>
    <w:rsid w:val="00C94DC0"/>
    <w:rsid w:val="00C96E47"/>
    <w:rsid w:val="00CD30E7"/>
    <w:rsid w:val="00CD7136"/>
    <w:rsid w:val="00CF7541"/>
    <w:rsid w:val="00DE5C26"/>
    <w:rsid w:val="00E11781"/>
    <w:rsid w:val="00E236A8"/>
    <w:rsid w:val="00E47BFC"/>
    <w:rsid w:val="00E9012C"/>
    <w:rsid w:val="00EE11E7"/>
    <w:rsid w:val="00F02D92"/>
    <w:rsid w:val="00F311C7"/>
    <w:rsid w:val="00F5210A"/>
    <w:rsid w:val="00F562F8"/>
    <w:rsid w:val="00F92A89"/>
    <w:rsid w:val="00F92AAC"/>
    <w:rsid w:val="00FD18BD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8596"/>
  <w15:chartTrackingRefBased/>
  <w15:docId w15:val="{DDE83531-83E0-4B14-BD38-FDF78F1D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0A"/>
  </w:style>
  <w:style w:type="paragraph" w:styleId="Heading1">
    <w:name w:val="heading 1"/>
    <w:basedOn w:val="Normal"/>
    <w:next w:val="Normal"/>
    <w:link w:val="Heading1Char"/>
    <w:uiPriority w:val="9"/>
    <w:qFormat/>
    <w:rsid w:val="00FD18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BD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BD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BD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BD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BD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BD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BD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8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18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BD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8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18BD"/>
    <w:rPr>
      <w:b/>
      <w:bCs/>
    </w:rPr>
  </w:style>
  <w:style w:type="character" w:styleId="Emphasis">
    <w:name w:val="Emphasis"/>
    <w:basedOn w:val="DefaultParagraphFont"/>
    <w:uiPriority w:val="20"/>
    <w:qFormat/>
    <w:rsid w:val="00FD18BD"/>
    <w:rPr>
      <w:i/>
      <w:iCs/>
    </w:rPr>
  </w:style>
  <w:style w:type="paragraph" w:styleId="NoSpacing">
    <w:name w:val="No Spacing"/>
    <w:uiPriority w:val="1"/>
    <w:qFormat/>
    <w:rsid w:val="00FD18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8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BD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BD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18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18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18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18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18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8BD"/>
    <w:pPr>
      <w:outlineLvl w:val="9"/>
    </w:pPr>
  </w:style>
  <w:style w:type="paragraph" w:styleId="ListParagraph">
    <w:name w:val="List Paragraph"/>
    <w:basedOn w:val="Normal"/>
    <w:uiPriority w:val="34"/>
    <w:qFormat/>
    <w:rsid w:val="009A758F"/>
    <w:pPr>
      <w:ind w:left="720"/>
      <w:contextualSpacing/>
    </w:pPr>
  </w:style>
  <w:style w:type="table" w:styleId="TableGrid">
    <w:name w:val="Table Grid"/>
    <w:basedOn w:val="TableNormal"/>
    <w:uiPriority w:val="39"/>
    <w:rsid w:val="009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9A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A7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K:\_DeptAll\SUPPORT\Administrative\Roles\Operations%20Manager\Jenn\CP%20Source%20Files\Excel%20Source%20Files\9%20Hannah%20K%20Source%20File%20CP%20v3.xlsx" TargetMode="External"/><Relationship Id="rId2" Type="http://schemas.openxmlformats.org/officeDocument/2006/relationships/mailMergeSource" Target="file:///K:\_DeptAll\SUPPORT\Administrative\Roles\Operations%20Manager\Jenn\CP%20Source%20Files\Excel%20Source%20Files\9%20Hannah%20K%20Source%20File%20CP%20v3.xlsx" TargetMode="External"/><Relationship Id="rId1" Type="http://schemas.openxmlformats.org/officeDocument/2006/relationships/attachedTemplate" Target="file:///K:\_DeptAll\PreAward\3.%20Administrative\Faculty%20Documents%20-%20CPs\Faculty%20Current%20&amp;%20Pending\1.9%20Current%20Submission%20-%20Hannah%20K\1%20-%20Mail%20Merge\AFRI-NIFA%20Template%20v2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AFRI-NIFA Template v2.dotx</Template>
  <TotalTime>1</TotalTime>
  <Pages>4</Pages>
  <Words>5434</Words>
  <Characters>30974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D Lines</dc:creator>
  <cp:keywords/>
  <dc:description/>
  <cp:lastModifiedBy>Marshall D Lines</cp:lastModifiedBy>
  <cp:revision>1</cp:revision>
  <dcterms:created xsi:type="dcterms:W3CDTF">2025-02-21T12:39:00Z</dcterms:created>
  <dcterms:modified xsi:type="dcterms:W3CDTF">2025-02-21T12:40:00Z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2024-04-03T13:46:06Z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4e189648-8f74-47f6-a9eb-155220d7da7b</vt:lpwstr>
  </property>
  <property fmtid="{D5CDD505-2E9C-101B-9397-08002B2CF9AE}" pid="8" name="MSIP_Label_4044bd30-2ed7-4c9d-9d12-46200872a97b_ContentBits">
    <vt:lpwstr>0</vt:lpwstr>
  </property>
</Properties>
</file>